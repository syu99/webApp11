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5434127"/>
    <w:p w14:paraId="3266FA8D" w14:textId="29E1FA77" w:rsidR="00927F01" w:rsidRPr="002C7888" w:rsidRDefault="00F85795" w:rsidP="00836A73">
      <w:pPr>
        <w:pStyle w:val="Ancredugraphis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2656B" wp14:editId="5C7E8A42">
                <wp:simplePos x="0" y="0"/>
                <wp:positionH relativeFrom="column">
                  <wp:posOffset>2062480</wp:posOffset>
                </wp:positionH>
                <wp:positionV relativeFrom="paragraph">
                  <wp:posOffset>-245745</wp:posOffset>
                </wp:positionV>
                <wp:extent cx="4191000" cy="1476375"/>
                <wp:effectExtent l="0" t="0" r="0" b="9525"/>
                <wp:wrapNone/>
                <wp:docPr id="58975479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77D3C" w14:textId="0B76EF72" w:rsidR="00F85795" w:rsidRPr="00F85795" w:rsidRDefault="00F85795" w:rsidP="00F85795">
                            <w:pPr>
                              <w:jc w:val="center"/>
                              <w:rPr>
                                <w:b/>
                                <w:bCs/>
                                <w:color w:val="3D7798" w:themeColor="accent3"/>
                                <w:sz w:val="96"/>
                                <w:szCs w:val="96"/>
                              </w:rPr>
                            </w:pPr>
                            <w:r w:rsidRPr="00F85795">
                              <w:rPr>
                                <w:b/>
                                <w:bCs/>
                                <w:color w:val="3D7798" w:themeColor="accent3"/>
                                <w:sz w:val="96"/>
                                <w:szCs w:val="96"/>
                              </w:rPr>
                              <w:t>Forfaits taux horaire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2656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2.4pt;margin-top:-19.35pt;width:330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" fillcolor="white [3201]" stroked="f" strokeweight=".5pt">
                <v:textbox>
                  <w:txbxContent>
                    <w:p w14:paraId="50077D3C" w14:textId="0B76EF72" w:rsidR="00F85795" w:rsidRPr="00F85795" w:rsidRDefault="00F85795" w:rsidP="00F85795">
                      <w:pPr>
                        <w:jc w:val="center"/>
                        <w:rPr>
                          <w:b/>
                          <w:bCs/>
                          <w:color w:val="3D7798" w:themeColor="accent3"/>
                          <w:sz w:val="96"/>
                          <w:szCs w:val="96"/>
                        </w:rPr>
                      </w:pPr>
                      <w:r w:rsidRPr="00F85795">
                        <w:rPr>
                          <w:b/>
                          <w:bCs/>
                          <w:color w:val="3D7798" w:themeColor="accent3"/>
                          <w:sz w:val="96"/>
                          <w:szCs w:val="96"/>
                        </w:rPr>
                        <w:t>Forfaits taux horaire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1"/>
        <w:gridCol w:w="1861"/>
        <w:gridCol w:w="3439"/>
        <w:gridCol w:w="3544"/>
      </w:tblGrid>
      <w:tr w:rsidR="00650278" w:rsidRPr="002C7888" w14:paraId="69CD5124" w14:textId="77777777" w:rsidTr="00F85795">
        <w:trPr>
          <w:gridAfter w:val="2"/>
          <w:wAfter w:w="6983" w:type="dxa"/>
          <w:trHeight w:val="2268"/>
        </w:trPr>
        <w:tc>
          <w:tcPr>
            <w:tcW w:w="3402" w:type="dxa"/>
            <w:gridSpan w:val="2"/>
            <w:shd w:val="clear" w:color="auto" w:fill="auto"/>
            <w:vAlign w:val="center"/>
          </w:tcPr>
          <w:bookmarkStart w:id="1" w:name="_Hlk145434095"/>
          <w:p w14:paraId="33A6C844" w14:textId="77777777" w:rsidR="00650278" w:rsidRPr="002C7888" w:rsidRDefault="00650278" w:rsidP="00F85795">
            <w:pPr>
              <w:pStyle w:val="Titre2"/>
            </w:pPr>
            <w:r w:rsidRPr="002C788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0495C20" wp14:editId="29602579">
                      <wp:extent cx="803911" cy="1132841"/>
                      <wp:effectExtent l="0" t="0" r="0" b="0"/>
                      <wp:docPr id="249" name="Forme" title="Graphis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1" cy="11328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922" y="11018"/>
                                    </a:moveTo>
                                    <a:cubicBezTo>
                                      <a:pt x="13786" y="10921"/>
                                      <a:pt x="13581" y="10873"/>
                                      <a:pt x="13376" y="10873"/>
                                    </a:cubicBezTo>
                                    <a:cubicBezTo>
                                      <a:pt x="13172" y="10873"/>
                                      <a:pt x="13001" y="10945"/>
                                      <a:pt x="12864" y="11042"/>
                                    </a:cubicBezTo>
                                    <a:lnTo>
                                      <a:pt x="9964" y="13222"/>
                                    </a:lnTo>
                                    <a:lnTo>
                                      <a:pt x="8701" y="12326"/>
                                    </a:lnTo>
                                    <a:cubicBezTo>
                                      <a:pt x="8565" y="12229"/>
                                      <a:pt x="8360" y="12180"/>
                                      <a:pt x="8155" y="12180"/>
                                    </a:cubicBezTo>
                                    <a:cubicBezTo>
                                      <a:pt x="7951" y="12180"/>
                                      <a:pt x="7780" y="12229"/>
                                      <a:pt x="7609" y="12326"/>
                                    </a:cubicBezTo>
                                    <a:lnTo>
                                      <a:pt x="7234" y="12592"/>
                                    </a:lnTo>
                                    <a:cubicBezTo>
                                      <a:pt x="6927" y="12810"/>
                                      <a:pt x="6927" y="13149"/>
                                      <a:pt x="7234" y="13343"/>
                                    </a:cubicBezTo>
                                    <a:lnTo>
                                      <a:pt x="9452" y="14917"/>
                                    </a:lnTo>
                                    <a:cubicBezTo>
                                      <a:pt x="9589" y="15013"/>
                                      <a:pt x="9793" y="15086"/>
                                      <a:pt x="9998" y="15062"/>
                                    </a:cubicBezTo>
                                    <a:cubicBezTo>
                                      <a:pt x="10203" y="15062"/>
                                      <a:pt x="10408" y="14989"/>
                                      <a:pt x="10544" y="14892"/>
                                    </a:cubicBezTo>
                                    <a:lnTo>
                                      <a:pt x="14366" y="12011"/>
                                    </a:lnTo>
                                    <a:cubicBezTo>
                                      <a:pt x="14639" y="11793"/>
                                      <a:pt x="14639" y="11454"/>
                                      <a:pt x="14332" y="11260"/>
                                    </a:cubicBezTo>
                                    <a:lnTo>
                                      <a:pt x="13922" y="11018"/>
                                    </a:lnTo>
                                    <a:close/>
                                    <a:moveTo>
                                      <a:pt x="10783" y="7361"/>
                                    </a:moveTo>
                                    <a:cubicBezTo>
                                      <a:pt x="6654" y="7361"/>
                                      <a:pt x="3276" y="9759"/>
                                      <a:pt x="3276" y="12689"/>
                                    </a:cubicBezTo>
                                    <a:cubicBezTo>
                                      <a:pt x="3276" y="15619"/>
                                      <a:pt x="6654" y="18016"/>
                                      <a:pt x="10783" y="18016"/>
                                    </a:cubicBezTo>
                                    <a:cubicBezTo>
                                      <a:pt x="14912" y="18016"/>
                                      <a:pt x="18290" y="15619"/>
                                      <a:pt x="18290" y="12689"/>
                                    </a:cubicBezTo>
                                    <a:cubicBezTo>
                                      <a:pt x="18290" y="9759"/>
                                      <a:pt x="14946" y="7361"/>
                                      <a:pt x="10783" y="7361"/>
                                    </a:cubicBezTo>
                                    <a:close/>
                                    <a:moveTo>
                                      <a:pt x="10783" y="16587"/>
                                    </a:moveTo>
                                    <a:cubicBezTo>
                                      <a:pt x="7780" y="16587"/>
                                      <a:pt x="5323" y="14844"/>
                                      <a:pt x="5323" y="12713"/>
                                    </a:cubicBezTo>
                                    <a:cubicBezTo>
                                      <a:pt x="5323" y="10582"/>
                                      <a:pt x="7780" y="8839"/>
                                      <a:pt x="10783" y="8839"/>
                                    </a:cubicBezTo>
                                    <a:cubicBezTo>
                                      <a:pt x="13786" y="8839"/>
                                      <a:pt x="16243" y="10582"/>
                                      <a:pt x="16243" y="12713"/>
                                    </a:cubicBezTo>
                                    <a:cubicBezTo>
                                      <a:pt x="16243" y="14844"/>
                                      <a:pt x="13786" y="16587"/>
                                      <a:pt x="10783" y="16587"/>
                                    </a:cubicBezTo>
                                    <a:close/>
                                    <a:moveTo>
                                      <a:pt x="19587" y="4092"/>
                                    </a:moveTo>
                                    <a:lnTo>
                                      <a:pt x="16447" y="4092"/>
                                    </a:lnTo>
                                    <a:lnTo>
                                      <a:pt x="16447" y="3511"/>
                                    </a:lnTo>
                                    <a:cubicBezTo>
                                      <a:pt x="16447" y="3027"/>
                                      <a:pt x="15901" y="2639"/>
                                      <a:pt x="15219" y="2639"/>
                                    </a:cubicBezTo>
                                    <a:lnTo>
                                      <a:pt x="13376" y="2639"/>
                                    </a:lnTo>
                                    <a:cubicBezTo>
                                      <a:pt x="13547" y="2397"/>
                                      <a:pt x="13649" y="2107"/>
                                      <a:pt x="13649" y="1816"/>
                                    </a:cubicBezTo>
                                    <a:cubicBezTo>
                                      <a:pt x="13649" y="823"/>
                                      <a:pt x="12523" y="0"/>
                                      <a:pt x="11124" y="0"/>
                                    </a:cubicBezTo>
                                    <a:cubicBezTo>
                                      <a:pt x="9725" y="0"/>
                                      <a:pt x="8599" y="823"/>
                                      <a:pt x="8599" y="1816"/>
                                    </a:cubicBezTo>
                                    <a:cubicBezTo>
                                      <a:pt x="8599" y="2107"/>
                                      <a:pt x="8701" y="2373"/>
                                      <a:pt x="8872" y="2639"/>
                                    </a:cubicBezTo>
                                    <a:lnTo>
                                      <a:pt x="6415" y="2639"/>
                                    </a:lnTo>
                                    <a:cubicBezTo>
                                      <a:pt x="5733" y="2639"/>
                                      <a:pt x="5187" y="3027"/>
                                      <a:pt x="5187" y="3511"/>
                                    </a:cubicBezTo>
                                    <a:lnTo>
                                      <a:pt x="5187" y="4092"/>
                                    </a:lnTo>
                                    <a:lnTo>
                                      <a:pt x="2013" y="4092"/>
                                    </a:lnTo>
                                    <a:cubicBezTo>
                                      <a:pt x="887" y="4092"/>
                                      <a:pt x="0" y="4722"/>
                                      <a:pt x="0" y="5521"/>
                                    </a:cubicBezTo>
                                    <a:lnTo>
                                      <a:pt x="0" y="20171"/>
                                    </a:lnTo>
                                    <a:cubicBezTo>
                                      <a:pt x="0" y="20970"/>
                                      <a:pt x="887" y="21600"/>
                                      <a:pt x="2013" y="21600"/>
                                    </a:cubicBezTo>
                                    <a:lnTo>
                                      <a:pt x="19587" y="21600"/>
                                    </a:lnTo>
                                    <a:cubicBezTo>
                                      <a:pt x="20713" y="21600"/>
                                      <a:pt x="21600" y="20970"/>
                                      <a:pt x="21600" y="20171"/>
                                    </a:cubicBezTo>
                                    <a:lnTo>
                                      <a:pt x="21600" y="5521"/>
                                    </a:lnTo>
                                    <a:cubicBezTo>
                                      <a:pt x="21600" y="4746"/>
                                      <a:pt x="20679" y="4092"/>
                                      <a:pt x="19587" y="4092"/>
                                    </a:cubicBezTo>
                                    <a:close/>
                                    <a:moveTo>
                                      <a:pt x="11090" y="751"/>
                                    </a:moveTo>
                                    <a:cubicBezTo>
                                      <a:pt x="11909" y="751"/>
                                      <a:pt x="12591" y="1235"/>
                                      <a:pt x="12591" y="1840"/>
                                    </a:cubicBezTo>
                                    <a:cubicBezTo>
                                      <a:pt x="12591" y="2155"/>
                                      <a:pt x="12387" y="2470"/>
                                      <a:pt x="12080" y="2664"/>
                                    </a:cubicBezTo>
                                    <a:lnTo>
                                      <a:pt x="10100" y="2664"/>
                                    </a:lnTo>
                                    <a:cubicBezTo>
                                      <a:pt x="9793" y="2470"/>
                                      <a:pt x="9589" y="2179"/>
                                      <a:pt x="9589" y="1840"/>
                                    </a:cubicBezTo>
                                    <a:cubicBezTo>
                                      <a:pt x="9589" y="1235"/>
                                      <a:pt x="10271" y="751"/>
                                      <a:pt x="11090" y="751"/>
                                    </a:cubicBezTo>
                                    <a:close/>
                                    <a:moveTo>
                                      <a:pt x="19518" y="19396"/>
                                    </a:moveTo>
                                    <a:lnTo>
                                      <a:pt x="19518" y="19396"/>
                                    </a:lnTo>
                                    <a:cubicBezTo>
                                      <a:pt x="19518" y="19808"/>
                                      <a:pt x="19041" y="20147"/>
                                      <a:pt x="18461" y="20147"/>
                                    </a:cubicBezTo>
                                    <a:lnTo>
                                      <a:pt x="3071" y="20147"/>
                                    </a:lnTo>
                                    <a:cubicBezTo>
                                      <a:pt x="2491" y="20147"/>
                                      <a:pt x="2013" y="19808"/>
                                      <a:pt x="2013" y="19396"/>
                                    </a:cubicBezTo>
                                    <a:lnTo>
                                      <a:pt x="2013" y="6296"/>
                                    </a:lnTo>
                                    <a:cubicBezTo>
                                      <a:pt x="2013" y="5884"/>
                                      <a:pt x="2491" y="5545"/>
                                      <a:pt x="3071" y="5545"/>
                                    </a:cubicBezTo>
                                    <a:lnTo>
                                      <a:pt x="5118" y="5545"/>
                                    </a:lnTo>
                                    <a:cubicBezTo>
                                      <a:pt x="5118" y="5957"/>
                                      <a:pt x="5562" y="6272"/>
                                      <a:pt x="6142" y="6272"/>
                                    </a:cubicBezTo>
                                    <a:lnTo>
                                      <a:pt x="15390" y="6272"/>
                                    </a:lnTo>
                                    <a:cubicBezTo>
                                      <a:pt x="15970" y="6272"/>
                                      <a:pt x="16413" y="5957"/>
                                      <a:pt x="16413" y="5545"/>
                                    </a:cubicBezTo>
                                    <a:lnTo>
                                      <a:pt x="18461" y="5545"/>
                                    </a:lnTo>
                                    <a:cubicBezTo>
                                      <a:pt x="19041" y="5545"/>
                                      <a:pt x="19518" y="5884"/>
                                      <a:pt x="19518" y="6296"/>
                                    </a:cubicBezTo>
                                    <a:lnTo>
                                      <a:pt x="19518" y="193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55569" id="Forme" o:spid="_x0000_s1026" alt="Titre : Graphisme" style="width:63.3pt;height: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" path="m13922,11018v-136,-97,-341,-145,-546,-145c13172,10873,13001,10945,12864,11042l9964,13222,8701,12326v-136,-97,-341,-146,-546,-146c7951,12180,7780,12229,7609,12326r-375,266c6927,12810,6927,13149,7234,13343r2218,1574c9589,15013,9793,15086,9998,15062v205,,410,-73,546,-170l14366,12011v273,-218,273,-557,-34,-751l13922,11018xm10783,7361v-4129,,-7507,2398,-7507,5328c3276,15619,6654,18016,10783,18016v4129,,7507,-2397,7507,-5327c18290,9759,14946,7361,10783,7361xm10783,16587v-3003,,-5460,-1743,-5460,-3874c5323,10582,7780,8839,10783,8839v3003,,5460,1743,5460,3874c16243,14844,13786,16587,10783,16587xm19587,4092r-3140,l16447,3511v,-484,-546,-872,-1228,-872l13376,2639v171,-242,273,-532,273,-823c13649,823,12523,,11124,,9725,,8599,823,8599,1816v,291,102,557,273,823l6415,2639v-682,,-1228,388,-1228,872l5187,4092r-3174,c887,4092,,4722,,5521l,20171v,799,887,1429,2013,1429l19587,21600v1126,,2013,-630,2013,-1429l21600,5521v,-775,-921,-1429,-2013,-1429xm11090,751v819,,1501,484,1501,1089c12591,2155,12387,2470,12080,2664r-1980,c9793,2470,9589,2179,9589,1840v,-605,682,-1089,1501,-1089xm19518,19396r,c19518,19808,19041,20147,18461,20147r-15390,c2491,20147,2013,19808,2013,19396r,-13100c2013,5884,2491,5545,3071,5545r2047,c5118,5957,5562,6272,6142,6272r9248,c15970,6272,16413,5957,16413,5545r2048,c19041,5545,19518,5884,19518,6296r,13100xe" fillcolor="#3d7798 [3206]" stroked="f" strokeweight="1pt">
                      <v:stroke miterlimit="4" joinstyle="miter"/>
                      <v:path arrowok="t" o:extrusionok="f" o:connecttype="custom" o:connectlocs="401956,566421;401956,566421;401956,566421;401956,566421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650278" w:rsidRPr="002C7888" w14:paraId="0670592A" w14:textId="77777777" w:rsidTr="00F85795">
        <w:trPr>
          <w:trHeight w:val="1487"/>
        </w:trPr>
        <w:tc>
          <w:tcPr>
            <w:tcW w:w="1541" w:type="dxa"/>
            <w:shd w:val="clear" w:color="auto" w:fill="3D7798" w:themeFill="accent3"/>
          </w:tcPr>
          <w:p w14:paraId="04AED2CF" w14:textId="56625D99" w:rsidR="00650278" w:rsidRPr="002C7888" w:rsidRDefault="00650278" w:rsidP="00F85795">
            <w:pPr>
              <w:rPr>
                <w:color w:val="FFFFFF" w:themeColor="background1"/>
              </w:rPr>
            </w:pPr>
          </w:p>
        </w:tc>
        <w:tc>
          <w:tcPr>
            <w:tcW w:w="1861" w:type="dxa"/>
            <w:shd w:val="clear" w:color="auto" w:fill="3D7798" w:themeFill="accent3"/>
          </w:tcPr>
          <w:p w14:paraId="41DA04EC" w14:textId="77777777" w:rsidR="00650278" w:rsidRPr="002C7888" w:rsidRDefault="00650278" w:rsidP="00F85795">
            <w:pPr>
              <w:rPr>
                <w:color w:val="FFFFFF" w:themeColor="background1"/>
              </w:rPr>
            </w:pPr>
          </w:p>
        </w:tc>
        <w:tc>
          <w:tcPr>
            <w:tcW w:w="3439" w:type="dxa"/>
            <w:shd w:val="clear" w:color="auto" w:fill="3D7798" w:themeFill="accent3"/>
            <w:vAlign w:val="center"/>
          </w:tcPr>
          <w:p w14:paraId="4A4DC86D" w14:textId="24D68DB5" w:rsidR="00650278" w:rsidRPr="00650278" w:rsidRDefault="00650278" w:rsidP="00F85795">
            <w:pPr>
              <w:jc w:val="center"/>
              <w:rPr>
                <w:rStyle w:val="AltAccentuation"/>
                <w:sz w:val="32"/>
                <w:szCs w:val="32"/>
              </w:rPr>
            </w:pPr>
            <w:r w:rsidRPr="00650278">
              <w:rPr>
                <w:rStyle w:val="AltAccentuation"/>
                <w:sz w:val="32"/>
                <w:szCs w:val="32"/>
              </w:rPr>
              <w:t>Devis</w:t>
            </w:r>
          </w:p>
          <w:p w14:paraId="69C8A9F2" w14:textId="4ED1B35B" w:rsidR="00650278" w:rsidRPr="00650278" w:rsidRDefault="00650278" w:rsidP="00F85795">
            <w:pPr>
              <w:jc w:val="center"/>
              <w:rPr>
                <w:rStyle w:val="AltAccentuation"/>
                <w:sz w:val="32"/>
                <w:szCs w:val="32"/>
              </w:rPr>
            </w:pPr>
            <w:r w:rsidRPr="00650278">
              <w:rPr>
                <w:rStyle w:val="AltAccentuation"/>
                <w:sz w:val="32"/>
                <w:szCs w:val="32"/>
              </w:rPr>
              <w:t>+</w:t>
            </w:r>
          </w:p>
          <w:p w14:paraId="221FCA72" w14:textId="45BAF73F" w:rsidR="00650278" w:rsidRPr="00650278" w:rsidRDefault="00650278" w:rsidP="00F85795">
            <w:pPr>
              <w:jc w:val="center"/>
              <w:rPr>
                <w:rStyle w:val="AltAccentuation"/>
                <w:sz w:val="32"/>
                <w:szCs w:val="32"/>
              </w:rPr>
            </w:pPr>
            <w:r w:rsidRPr="00650278">
              <w:rPr>
                <w:rStyle w:val="AltAccentuation"/>
                <w:sz w:val="32"/>
                <w:szCs w:val="32"/>
              </w:rPr>
              <w:t>Factures</w:t>
            </w:r>
          </w:p>
          <w:p w14:paraId="250ED710" w14:textId="77777777" w:rsidR="00650278" w:rsidRPr="002C7888" w:rsidRDefault="00650278" w:rsidP="00F85795">
            <w:pPr>
              <w:jc w:val="center"/>
              <w:rPr>
                <w:rStyle w:val="AltAccentuation"/>
              </w:rPr>
            </w:pPr>
          </w:p>
        </w:tc>
        <w:tc>
          <w:tcPr>
            <w:tcW w:w="3544" w:type="dxa"/>
            <w:shd w:val="clear" w:color="auto" w:fill="3D7798" w:themeFill="accent3"/>
            <w:vAlign w:val="center"/>
          </w:tcPr>
          <w:p w14:paraId="455D5602" w14:textId="2415FBFD" w:rsidR="00650278" w:rsidRPr="00650278" w:rsidRDefault="00AE13C4" w:rsidP="00F85795">
            <w:pPr>
              <w:jc w:val="center"/>
              <w:rPr>
                <w:rStyle w:val="AltAccentuation"/>
                <w:sz w:val="32"/>
                <w:szCs w:val="32"/>
              </w:rPr>
            </w:pPr>
            <w:r>
              <w:rPr>
                <w:rStyle w:val="AltAccentuation"/>
                <w:sz w:val="32"/>
                <w:szCs w:val="32"/>
              </w:rPr>
              <w:t>Gestion financière</w:t>
            </w:r>
          </w:p>
        </w:tc>
      </w:tr>
      <w:tr w:rsidR="00650278" w:rsidRPr="002C7888" w14:paraId="327DB0D1" w14:textId="77777777" w:rsidTr="00F85795">
        <w:trPr>
          <w:trHeight w:val="1071"/>
        </w:trPr>
        <w:tc>
          <w:tcPr>
            <w:tcW w:w="340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F19516A" w14:textId="3D1A5E61" w:rsidR="00650278" w:rsidRPr="002C7888" w:rsidRDefault="00650278" w:rsidP="00F85795">
            <w:pPr>
              <w:pStyle w:val="Titre3Bleu"/>
            </w:pPr>
            <w:r>
              <w:t>Horaire</w:t>
            </w:r>
          </w:p>
        </w:tc>
        <w:tc>
          <w:tcPr>
            <w:tcW w:w="3439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295508FB" w14:textId="09C1A2A6" w:rsidR="00650278" w:rsidRPr="002C7888" w:rsidRDefault="00650278" w:rsidP="00F85795">
            <w:pPr>
              <w:jc w:val="center"/>
            </w:pPr>
            <w:r>
              <w:t>3</w:t>
            </w:r>
            <w:r w:rsidR="00AE13C4">
              <w:t>0</w:t>
            </w:r>
            <w:r>
              <w:t>€/h</w:t>
            </w:r>
          </w:p>
        </w:tc>
        <w:tc>
          <w:tcPr>
            <w:tcW w:w="3544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E4644E0" w14:textId="09422C71" w:rsidR="00650278" w:rsidRPr="002C7888" w:rsidRDefault="00650278" w:rsidP="00F85795">
            <w:pPr>
              <w:jc w:val="center"/>
            </w:pPr>
            <w:r>
              <w:t>4</w:t>
            </w:r>
            <w:r w:rsidR="00AE13C4">
              <w:t>0</w:t>
            </w:r>
            <w:r>
              <w:t>€/h</w:t>
            </w:r>
          </w:p>
        </w:tc>
      </w:tr>
      <w:tr w:rsidR="00650278" w:rsidRPr="002C7888" w14:paraId="2EE0857E" w14:textId="77777777" w:rsidTr="00F85795">
        <w:trPr>
          <w:trHeight w:val="714"/>
        </w:trPr>
        <w:tc>
          <w:tcPr>
            <w:tcW w:w="3402" w:type="dxa"/>
            <w:gridSpan w:val="2"/>
            <w:shd w:val="clear" w:color="auto" w:fill="6492AD" w:themeFill="accent4"/>
          </w:tcPr>
          <w:p w14:paraId="1AF51F37" w14:textId="77777777" w:rsidR="00650278" w:rsidRPr="002C7888" w:rsidRDefault="00650278" w:rsidP="00F85795"/>
        </w:tc>
        <w:tc>
          <w:tcPr>
            <w:tcW w:w="3439" w:type="dxa"/>
            <w:shd w:val="clear" w:color="auto" w:fill="8AADC0" w:themeFill="accent5"/>
          </w:tcPr>
          <w:p w14:paraId="48BB39ED" w14:textId="77777777" w:rsidR="00650278" w:rsidRPr="002C7888" w:rsidRDefault="00650278" w:rsidP="00F85795"/>
        </w:tc>
        <w:tc>
          <w:tcPr>
            <w:tcW w:w="3544" w:type="dxa"/>
            <w:shd w:val="clear" w:color="auto" w:fill="B1C8D5" w:themeFill="accent6"/>
          </w:tcPr>
          <w:p w14:paraId="51AA14BC" w14:textId="77777777" w:rsidR="00650278" w:rsidRPr="002C7888" w:rsidRDefault="00650278" w:rsidP="00F85795"/>
        </w:tc>
      </w:tr>
      <w:tr w:rsidR="00650278" w:rsidRPr="002C7888" w14:paraId="5690BEBF" w14:textId="77777777" w:rsidTr="00F85795">
        <w:trPr>
          <w:trHeight w:val="1071"/>
        </w:trPr>
        <w:tc>
          <w:tcPr>
            <w:tcW w:w="340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4AEEF577" w14:textId="77777777" w:rsidR="00650278" w:rsidRDefault="000A1E52" w:rsidP="00F85795">
            <w:pPr>
              <w:pStyle w:val="Titre3Bleu"/>
            </w:pPr>
            <w:r>
              <w:t>Demi-journée</w:t>
            </w:r>
          </w:p>
          <w:p w14:paraId="766E0305" w14:textId="76BE5452" w:rsidR="000A1E52" w:rsidRPr="002C7888" w:rsidRDefault="000A1E52" w:rsidP="00F85795">
            <w:pPr>
              <w:pStyle w:val="Titre3Bleu"/>
            </w:pPr>
            <w:r>
              <w:t>4h00</w:t>
            </w:r>
          </w:p>
        </w:tc>
        <w:tc>
          <w:tcPr>
            <w:tcW w:w="3439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6642E9B9" w14:textId="51D9B99A" w:rsidR="00650278" w:rsidRDefault="000A1E52" w:rsidP="00F85795">
            <w:pPr>
              <w:jc w:val="center"/>
            </w:pPr>
            <w:r>
              <w:t>1</w:t>
            </w:r>
            <w:r w:rsidR="00AE13C4">
              <w:t>12</w:t>
            </w:r>
            <w:r>
              <w:t>€</w:t>
            </w:r>
          </w:p>
          <w:p w14:paraId="7576C542" w14:textId="42445FAF" w:rsidR="000A1E52" w:rsidRPr="002C7888" w:rsidRDefault="000A1E52" w:rsidP="00F85795">
            <w:pPr>
              <w:jc w:val="center"/>
            </w:pPr>
            <w:r>
              <w:t>(</w:t>
            </w:r>
            <w:r w:rsidR="00AE13C4">
              <w:t>28</w:t>
            </w:r>
            <w:r>
              <w:t>€/h)</w:t>
            </w:r>
          </w:p>
        </w:tc>
        <w:tc>
          <w:tcPr>
            <w:tcW w:w="3544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014EA80" w14:textId="71659DA9" w:rsidR="00650278" w:rsidRDefault="000A1E52" w:rsidP="00F85795">
            <w:pPr>
              <w:jc w:val="center"/>
            </w:pPr>
            <w:r>
              <w:t>1</w:t>
            </w:r>
            <w:r w:rsidR="00AE13C4">
              <w:t>5</w:t>
            </w:r>
            <w:r>
              <w:t>2€</w:t>
            </w:r>
          </w:p>
          <w:p w14:paraId="687A6B49" w14:textId="54955F0F" w:rsidR="000A1E52" w:rsidRPr="002C7888" w:rsidRDefault="000A1E52" w:rsidP="00F85795">
            <w:pPr>
              <w:jc w:val="center"/>
            </w:pPr>
            <w:r>
              <w:t>(</w:t>
            </w:r>
            <w:r w:rsidR="00AE13C4">
              <w:t>38</w:t>
            </w:r>
            <w:r w:rsidR="00F85795">
              <w:t>€/h</w:t>
            </w:r>
            <w:r>
              <w:t>)</w:t>
            </w:r>
          </w:p>
        </w:tc>
      </w:tr>
      <w:tr w:rsidR="00650278" w:rsidRPr="002C7888" w14:paraId="1B7DC5C4" w14:textId="77777777" w:rsidTr="00F85795">
        <w:trPr>
          <w:trHeight w:val="714"/>
        </w:trPr>
        <w:tc>
          <w:tcPr>
            <w:tcW w:w="3402" w:type="dxa"/>
            <w:gridSpan w:val="2"/>
            <w:shd w:val="clear" w:color="auto" w:fill="6492AD" w:themeFill="accent4"/>
          </w:tcPr>
          <w:p w14:paraId="09F29050" w14:textId="77777777" w:rsidR="00650278" w:rsidRPr="002C7888" w:rsidRDefault="00650278" w:rsidP="00F85795"/>
        </w:tc>
        <w:tc>
          <w:tcPr>
            <w:tcW w:w="3439" w:type="dxa"/>
            <w:shd w:val="clear" w:color="auto" w:fill="8AADC0" w:themeFill="accent5"/>
          </w:tcPr>
          <w:p w14:paraId="39970842" w14:textId="77777777" w:rsidR="00650278" w:rsidRPr="002C7888" w:rsidRDefault="00650278" w:rsidP="00F85795"/>
        </w:tc>
        <w:tc>
          <w:tcPr>
            <w:tcW w:w="3544" w:type="dxa"/>
            <w:shd w:val="clear" w:color="auto" w:fill="B1C8D5" w:themeFill="accent6"/>
          </w:tcPr>
          <w:p w14:paraId="7224927B" w14:textId="77777777" w:rsidR="00650278" w:rsidRPr="002C7888" w:rsidRDefault="00650278" w:rsidP="00F85795"/>
        </w:tc>
      </w:tr>
      <w:tr w:rsidR="00650278" w:rsidRPr="002C7888" w14:paraId="43E2B9B5" w14:textId="77777777" w:rsidTr="00F85795">
        <w:trPr>
          <w:trHeight w:val="1071"/>
        </w:trPr>
        <w:tc>
          <w:tcPr>
            <w:tcW w:w="340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DEBEF33" w14:textId="77777777" w:rsidR="00650278" w:rsidRDefault="000A1E52" w:rsidP="00F85795">
            <w:pPr>
              <w:pStyle w:val="Titre3Bleu"/>
            </w:pPr>
            <w:r>
              <w:t>Journée</w:t>
            </w:r>
          </w:p>
          <w:p w14:paraId="4318AE18" w14:textId="1B385324" w:rsidR="000A1E52" w:rsidRPr="002C7888" w:rsidRDefault="000A1E52" w:rsidP="00F85795">
            <w:pPr>
              <w:pStyle w:val="Titre3Bleu"/>
            </w:pPr>
            <w:r>
              <w:t>7h00</w:t>
            </w:r>
          </w:p>
        </w:tc>
        <w:tc>
          <w:tcPr>
            <w:tcW w:w="3439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5538A3DC" w14:textId="3BDC2C7E" w:rsidR="00650278" w:rsidRDefault="00AE13C4" w:rsidP="00F85795">
            <w:pPr>
              <w:jc w:val="center"/>
            </w:pPr>
            <w:r>
              <w:t>175</w:t>
            </w:r>
            <w:r w:rsidR="000A1E52">
              <w:t>€</w:t>
            </w:r>
          </w:p>
          <w:p w14:paraId="24DBA9E9" w14:textId="09DC49D3" w:rsidR="000A1E52" w:rsidRPr="002C7888" w:rsidRDefault="000A1E52" w:rsidP="00F85795">
            <w:pPr>
              <w:jc w:val="center"/>
            </w:pPr>
            <w:r>
              <w:t>(</w:t>
            </w:r>
            <w:r w:rsidR="00AE13C4">
              <w:t>25</w:t>
            </w:r>
            <w:r>
              <w:t>€/h)</w:t>
            </w:r>
          </w:p>
        </w:tc>
        <w:tc>
          <w:tcPr>
            <w:tcW w:w="3544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1F7F2437" w14:textId="650F2E6F" w:rsidR="00650278" w:rsidRDefault="000A1E52" w:rsidP="00F85795">
            <w:pPr>
              <w:jc w:val="center"/>
            </w:pPr>
            <w:r>
              <w:t>2</w:t>
            </w:r>
            <w:r w:rsidR="00AE13C4">
              <w:t>45</w:t>
            </w:r>
            <w:r>
              <w:t>€</w:t>
            </w:r>
          </w:p>
          <w:p w14:paraId="1A12054C" w14:textId="7E10432F" w:rsidR="000A1E52" w:rsidRPr="002C7888" w:rsidRDefault="000A1E52" w:rsidP="00F85795">
            <w:pPr>
              <w:jc w:val="center"/>
            </w:pPr>
            <w:r>
              <w:t>(</w:t>
            </w:r>
            <w:r w:rsidR="009E27B2">
              <w:t>35</w:t>
            </w:r>
            <w:r w:rsidR="00F85795">
              <w:t>€/h</w:t>
            </w:r>
            <w:r>
              <w:t>)</w:t>
            </w:r>
          </w:p>
        </w:tc>
      </w:tr>
      <w:tr w:rsidR="00650278" w:rsidRPr="002C7888" w14:paraId="1207C8C6" w14:textId="77777777" w:rsidTr="00F85795">
        <w:trPr>
          <w:trHeight w:val="714"/>
        </w:trPr>
        <w:tc>
          <w:tcPr>
            <w:tcW w:w="3402" w:type="dxa"/>
            <w:gridSpan w:val="2"/>
            <w:shd w:val="clear" w:color="auto" w:fill="6492AD" w:themeFill="accent4"/>
          </w:tcPr>
          <w:p w14:paraId="6BFB30FD" w14:textId="77777777" w:rsidR="00650278" w:rsidRPr="002C7888" w:rsidRDefault="00650278" w:rsidP="00F85795"/>
        </w:tc>
        <w:tc>
          <w:tcPr>
            <w:tcW w:w="3439" w:type="dxa"/>
            <w:shd w:val="clear" w:color="auto" w:fill="8AADC0" w:themeFill="accent5"/>
          </w:tcPr>
          <w:p w14:paraId="1E934AC1" w14:textId="77777777" w:rsidR="00650278" w:rsidRPr="002C7888" w:rsidRDefault="00650278" w:rsidP="00F85795"/>
        </w:tc>
        <w:tc>
          <w:tcPr>
            <w:tcW w:w="3544" w:type="dxa"/>
            <w:shd w:val="clear" w:color="auto" w:fill="B1C8D5" w:themeFill="accent6"/>
          </w:tcPr>
          <w:p w14:paraId="13A796DF" w14:textId="77777777" w:rsidR="00650278" w:rsidRPr="002C7888" w:rsidRDefault="00650278" w:rsidP="00F85795"/>
        </w:tc>
      </w:tr>
      <w:tr w:rsidR="00650278" w:rsidRPr="002C7888" w14:paraId="18064906" w14:textId="77777777" w:rsidTr="00F85795">
        <w:trPr>
          <w:trHeight w:val="1071"/>
        </w:trPr>
        <w:tc>
          <w:tcPr>
            <w:tcW w:w="3402" w:type="dxa"/>
            <w:gridSpan w:val="2"/>
            <w:tcBorders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01382299" w14:textId="77777777" w:rsidR="00650278" w:rsidRDefault="000A1E52" w:rsidP="00F85795">
            <w:pPr>
              <w:pStyle w:val="Titre3Bleu"/>
            </w:pPr>
            <w:r>
              <w:t>Semaine</w:t>
            </w:r>
          </w:p>
          <w:p w14:paraId="4FAE0B3A" w14:textId="64A91ED0" w:rsidR="000A1E52" w:rsidRPr="002C7888" w:rsidRDefault="000A1E52" w:rsidP="00F85795">
            <w:pPr>
              <w:pStyle w:val="Titre3Bleu"/>
            </w:pPr>
            <w:r>
              <w:t>35h00</w:t>
            </w:r>
          </w:p>
        </w:tc>
        <w:tc>
          <w:tcPr>
            <w:tcW w:w="3439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39C531C4" w14:textId="079C2F2F" w:rsidR="00650278" w:rsidRDefault="00AE13C4" w:rsidP="00F85795">
            <w:pPr>
              <w:jc w:val="center"/>
            </w:pPr>
            <w:r>
              <w:t>700</w:t>
            </w:r>
            <w:r w:rsidR="000A1E52">
              <w:t>€</w:t>
            </w:r>
          </w:p>
          <w:p w14:paraId="62F18BDB" w14:textId="39C47529" w:rsidR="000A1E52" w:rsidRPr="002C7888" w:rsidRDefault="000A1E52" w:rsidP="00F85795">
            <w:pPr>
              <w:jc w:val="center"/>
            </w:pPr>
            <w:r>
              <w:t>(</w:t>
            </w:r>
            <w:r w:rsidR="00565570">
              <w:t>2</w:t>
            </w:r>
            <w:r w:rsidR="00AE13C4">
              <w:t>0</w:t>
            </w:r>
            <w:r>
              <w:t>€/h)</w:t>
            </w:r>
          </w:p>
        </w:tc>
        <w:tc>
          <w:tcPr>
            <w:tcW w:w="3544" w:type="dxa"/>
            <w:tcBorders>
              <w:left w:val="single" w:sz="4" w:space="0" w:color="3D7798" w:themeColor="accent3"/>
              <w:right w:val="single" w:sz="4" w:space="0" w:color="3D7798" w:themeColor="accent3"/>
            </w:tcBorders>
            <w:shd w:val="clear" w:color="auto" w:fill="FFFFFF" w:themeFill="background1"/>
            <w:vAlign w:val="center"/>
          </w:tcPr>
          <w:p w14:paraId="61B5D212" w14:textId="205FC560" w:rsidR="00650278" w:rsidRDefault="000A1E52" w:rsidP="00F85795">
            <w:pPr>
              <w:jc w:val="center"/>
            </w:pPr>
            <w:r>
              <w:t>1 </w:t>
            </w:r>
            <w:r w:rsidR="00AE13C4">
              <w:t>050</w:t>
            </w:r>
            <w:r>
              <w:t>€</w:t>
            </w:r>
          </w:p>
          <w:p w14:paraId="678F3DF4" w14:textId="13E93898" w:rsidR="000A1E52" w:rsidRPr="002C7888" w:rsidRDefault="000A1E52" w:rsidP="00F85795">
            <w:pPr>
              <w:jc w:val="center"/>
            </w:pPr>
            <w:r>
              <w:t>(</w:t>
            </w:r>
            <w:r w:rsidR="00565570">
              <w:t>3</w:t>
            </w:r>
            <w:r w:rsidR="00AE13C4">
              <w:t>0</w:t>
            </w:r>
            <w:r w:rsidR="00F85795">
              <w:t>€/h</w:t>
            </w:r>
            <w:r>
              <w:t>)</w:t>
            </w:r>
          </w:p>
        </w:tc>
      </w:tr>
      <w:tr w:rsidR="00650278" w:rsidRPr="002C7888" w14:paraId="258269B3" w14:textId="77777777" w:rsidTr="00F85795">
        <w:trPr>
          <w:trHeight w:val="714"/>
        </w:trPr>
        <w:tc>
          <w:tcPr>
            <w:tcW w:w="3402" w:type="dxa"/>
            <w:gridSpan w:val="2"/>
            <w:shd w:val="clear" w:color="auto" w:fill="6492AD" w:themeFill="accent4"/>
          </w:tcPr>
          <w:p w14:paraId="442C27CC" w14:textId="77777777" w:rsidR="00650278" w:rsidRPr="002C7888" w:rsidRDefault="00650278" w:rsidP="00F85795"/>
        </w:tc>
        <w:tc>
          <w:tcPr>
            <w:tcW w:w="3439" w:type="dxa"/>
            <w:shd w:val="clear" w:color="auto" w:fill="8AADC0" w:themeFill="accent5"/>
          </w:tcPr>
          <w:p w14:paraId="6CFF94EC" w14:textId="77777777" w:rsidR="00650278" w:rsidRPr="002C7888" w:rsidRDefault="00650278" w:rsidP="00F85795"/>
        </w:tc>
        <w:tc>
          <w:tcPr>
            <w:tcW w:w="3544" w:type="dxa"/>
            <w:shd w:val="clear" w:color="auto" w:fill="B1C8D5" w:themeFill="accent6"/>
          </w:tcPr>
          <w:p w14:paraId="24011D71" w14:textId="77777777" w:rsidR="00650278" w:rsidRPr="002C7888" w:rsidRDefault="00650278" w:rsidP="00F85795"/>
        </w:tc>
      </w:tr>
    </w:tbl>
    <w:bookmarkEnd w:id="1"/>
    <w:p w14:paraId="45CB4B88" w14:textId="15D96F57" w:rsidR="00692D37" w:rsidRPr="002C7888" w:rsidRDefault="00F85795" w:rsidP="00836A73">
      <w:pPr>
        <w:pStyle w:val="Ancredugraphisme"/>
      </w:pPr>
      <w:r>
        <w:br w:type="textWrapping" w:clear="all"/>
      </w:r>
      <w:bookmarkEnd w:id="0"/>
    </w:p>
    <w:sectPr w:rsidR="00692D37" w:rsidRPr="002C7888" w:rsidSect="00CF5AEC">
      <w:pgSz w:w="11906" w:h="16838" w:code="9"/>
      <w:pgMar w:top="1152" w:right="562" w:bottom="1152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66CE" w14:textId="77777777" w:rsidR="000A4700" w:rsidRDefault="000A4700" w:rsidP="001346DB">
      <w:r>
        <w:separator/>
      </w:r>
    </w:p>
  </w:endnote>
  <w:endnote w:type="continuationSeparator" w:id="0">
    <w:p w14:paraId="6E14DA27" w14:textId="77777777" w:rsidR="000A4700" w:rsidRDefault="000A4700" w:rsidP="0013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venir Next">
    <w:charset w:val="00"/>
    <w:family w:val="swiss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C687" w14:textId="77777777" w:rsidR="000A4700" w:rsidRDefault="000A4700" w:rsidP="001346DB">
      <w:r>
        <w:separator/>
      </w:r>
    </w:p>
  </w:footnote>
  <w:footnote w:type="continuationSeparator" w:id="0">
    <w:p w14:paraId="29F287AA" w14:textId="77777777" w:rsidR="000A4700" w:rsidRDefault="000A4700" w:rsidP="00134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434"/>
    <w:rsid w:val="00006196"/>
    <w:rsid w:val="000A1E52"/>
    <w:rsid w:val="000A4700"/>
    <w:rsid w:val="000C2709"/>
    <w:rsid w:val="00100AA8"/>
    <w:rsid w:val="001068BD"/>
    <w:rsid w:val="001346DB"/>
    <w:rsid w:val="001B1C66"/>
    <w:rsid w:val="002925D9"/>
    <w:rsid w:val="002C7888"/>
    <w:rsid w:val="003703B6"/>
    <w:rsid w:val="003965B8"/>
    <w:rsid w:val="00444DCF"/>
    <w:rsid w:val="0045346F"/>
    <w:rsid w:val="004667AE"/>
    <w:rsid w:val="004F4408"/>
    <w:rsid w:val="00565570"/>
    <w:rsid w:val="00571374"/>
    <w:rsid w:val="00575B0A"/>
    <w:rsid w:val="006059F9"/>
    <w:rsid w:val="0060618B"/>
    <w:rsid w:val="00650278"/>
    <w:rsid w:val="006660E7"/>
    <w:rsid w:val="00684D66"/>
    <w:rsid w:val="006859C7"/>
    <w:rsid w:val="0069200F"/>
    <w:rsid w:val="00692D37"/>
    <w:rsid w:val="006C4ADF"/>
    <w:rsid w:val="006C60E6"/>
    <w:rsid w:val="006C64F8"/>
    <w:rsid w:val="00836A73"/>
    <w:rsid w:val="00927F01"/>
    <w:rsid w:val="009E27B2"/>
    <w:rsid w:val="00AD0453"/>
    <w:rsid w:val="00AE13C4"/>
    <w:rsid w:val="00B12FD4"/>
    <w:rsid w:val="00B371F6"/>
    <w:rsid w:val="00B537F4"/>
    <w:rsid w:val="00CA08B3"/>
    <w:rsid w:val="00CB2660"/>
    <w:rsid w:val="00CB48D2"/>
    <w:rsid w:val="00CF5AEC"/>
    <w:rsid w:val="00D76C99"/>
    <w:rsid w:val="00EC6683"/>
    <w:rsid w:val="00ED6434"/>
    <w:rsid w:val="00F24431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696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4F4408"/>
    <w:rPr>
      <w:color w:val="000000" w:themeColor="text1"/>
      <w:sz w:val="22"/>
    </w:rPr>
  </w:style>
  <w:style w:type="paragraph" w:styleId="Titre1">
    <w:name w:val="heading 1"/>
    <w:basedOn w:val="Normal"/>
    <w:next w:val="Normal"/>
    <w:link w:val="Titre1Car"/>
    <w:qFormat/>
    <w:rsid w:val="004F4408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571374"/>
    <w:pPr>
      <w:keepNext/>
      <w:keepLines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57137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paragraph" w:styleId="Titre4">
    <w:name w:val="heading 4"/>
    <w:basedOn w:val="Normal"/>
    <w:next w:val="Normal"/>
    <w:link w:val="Titre4Car"/>
    <w:uiPriority w:val="3"/>
    <w:qFormat/>
    <w:rsid w:val="00571374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b/>
      <w:iCs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346D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71374"/>
    <w:rPr>
      <w:rFonts w:ascii="Avenir Next" w:hAnsi="Avenir Next"/>
      <w:color w:val="000000" w:themeColor="text1"/>
      <w:sz w:val="22"/>
    </w:rPr>
  </w:style>
  <w:style w:type="paragraph" w:styleId="Pieddepage">
    <w:name w:val="footer"/>
    <w:basedOn w:val="Normal"/>
    <w:link w:val="PieddepageCar"/>
    <w:uiPriority w:val="99"/>
    <w:semiHidden/>
    <w:rsid w:val="001346D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1374"/>
    <w:rPr>
      <w:rFonts w:ascii="Avenir Next" w:hAnsi="Avenir Next"/>
      <w:color w:val="000000" w:themeColor="text1"/>
      <w:sz w:val="22"/>
    </w:rPr>
  </w:style>
  <w:style w:type="paragraph" w:styleId="Textedebulles">
    <w:name w:val="Balloon Text"/>
    <w:basedOn w:val="Normal"/>
    <w:link w:val="TextedebullesCar"/>
    <w:uiPriority w:val="99"/>
    <w:semiHidden/>
    <w:rsid w:val="001346D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374"/>
    <w:rPr>
      <w:rFonts w:ascii="Times New Roman" w:hAnsi="Times New Roman" w:cs="Times New Roman"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39"/>
    <w:rsid w:val="0013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credugraphisme">
    <w:name w:val="Ancre du graphisme"/>
    <w:basedOn w:val="Normal"/>
    <w:uiPriority w:val="5"/>
    <w:qFormat/>
    <w:rsid w:val="00571374"/>
    <w:rPr>
      <w:sz w:val="10"/>
    </w:rPr>
  </w:style>
  <w:style w:type="character" w:customStyle="1" w:styleId="Titre2Car">
    <w:name w:val="Titre 2 Car"/>
    <w:basedOn w:val="Policepardfaut"/>
    <w:link w:val="Titre2"/>
    <w:uiPriority w:val="1"/>
    <w:rsid w:val="00571374"/>
    <w:rPr>
      <w:rFonts w:asciiTheme="majorHAnsi" w:eastAsiaTheme="majorEastAsia" w:hAnsiTheme="majorHAnsi" w:cstheme="majorBidi"/>
      <w:color w:val="FFFFFF" w:themeColor="background1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571374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Titre4Car">
    <w:name w:val="Titre 4 Car"/>
    <w:basedOn w:val="Policepardfaut"/>
    <w:link w:val="Titre4"/>
    <w:uiPriority w:val="3"/>
    <w:rsid w:val="00571374"/>
    <w:rPr>
      <w:rFonts w:asciiTheme="majorHAnsi" w:eastAsiaTheme="majorEastAsia" w:hAnsiTheme="majorHAnsi" w:cstheme="majorBidi"/>
      <w:b/>
      <w:iCs/>
      <w:color w:val="000000" w:themeColor="text1"/>
      <w:sz w:val="48"/>
    </w:rPr>
  </w:style>
  <w:style w:type="character" w:customStyle="1" w:styleId="Titre1Car">
    <w:name w:val="Titre 1 Car"/>
    <w:basedOn w:val="Policepardfaut"/>
    <w:link w:val="Titre1"/>
    <w:rsid w:val="004F4408"/>
    <w:rPr>
      <w:rFonts w:asciiTheme="majorHAnsi" w:eastAsiaTheme="majorEastAsia" w:hAnsiTheme="majorHAnsi" w:cstheme="majorBidi"/>
      <w:color w:val="FFFFFF" w:themeColor="background1"/>
      <w:sz w:val="56"/>
      <w:szCs w:val="32"/>
    </w:rPr>
  </w:style>
  <w:style w:type="character" w:styleId="Textedelespacerserv">
    <w:name w:val="Placeholder Text"/>
    <w:basedOn w:val="Policepardfaut"/>
    <w:uiPriority w:val="99"/>
    <w:semiHidden/>
    <w:rsid w:val="0069200F"/>
    <w:rPr>
      <w:color w:val="808080"/>
    </w:rPr>
  </w:style>
  <w:style w:type="character" w:styleId="Accentuation">
    <w:name w:val="Emphasis"/>
    <w:basedOn w:val="Policepardfaut"/>
    <w:uiPriority w:val="20"/>
    <w:qFormat/>
    <w:rsid w:val="00CA08B3"/>
    <w:rPr>
      <w:b/>
      <w:i w:val="0"/>
      <w:iCs/>
    </w:rPr>
  </w:style>
  <w:style w:type="paragraph" w:customStyle="1" w:styleId="Titre1Bleu">
    <w:name w:val="Titre 1 Bleu"/>
    <w:basedOn w:val="Titre1"/>
    <w:uiPriority w:val="4"/>
    <w:qFormat/>
    <w:rsid w:val="00CA08B3"/>
    <w:pPr>
      <w:jc w:val="left"/>
    </w:pPr>
    <w:rPr>
      <w:color w:val="3D7798" w:themeColor="accent3"/>
    </w:rPr>
  </w:style>
  <w:style w:type="paragraph" w:customStyle="1" w:styleId="Titre2Bleu">
    <w:name w:val="Titre 2 Bleu"/>
    <w:basedOn w:val="Normal"/>
    <w:uiPriority w:val="4"/>
    <w:qFormat/>
    <w:rsid w:val="00CA08B3"/>
    <w:rPr>
      <w:color w:val="3D7798" w:themeColor="accent3"/>
    </w:rPr>
  </w:style>
  <w:style w:type="paragraph" w:customStyle="1" w:styleId="Titre3Bleu">
    <w:name w:val="Titre 3 Bleu"/>
    <w:basedOn w:val="Titre3"/>
    <w:uiPriority w:val="4"/>
    <w:qFormat/>
    <w:rsid w:val="00CA08B3"/>
    <w:rPr>
      <w:color w:val="3D7798" w:themeColor="accent3"/>
    </w:rPr>
  </w:style>
  <w:style w:type="character" w:customStyle="1" w:styleId="AltAccentuation">
    <w:name w:val="Alt Accentuation"/>
    <w:basedOn w:val="Policepardfaut"/>
    <w:uiPriority w:val="1"/>
    <w:qFormat/>
    <w:rsid w:val="0045346F"/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l\AppData\Roaming\Microsoft\Templates\Grille%20de%20notation.dotx" TargetMode="External"/></Relationships>
</file>

<file path=word/theme/theme1.xml><?xml version="1.0" encoding="utf-8"?>
<a:theme xmlns:a="http://schemas.openxmlformats.org/drawingml/2006/main" name="Grading">
  <a:themeElements>
    <a:clrScheme name="Grading">
      <a:dk1>
        <a:srgbClr val="000000"/>
      </a:dk1>
      <a:lt1>
        <a:srgbClr val="FFFFFF"/>
      </a:lt1>
      <a:dk2>
        <a:srgbClr val="545454"/>
      </a:dk2>
      <a:lt2>
        <a:srgbClr val="A7A9AC"/>
      </a:lt2>
      <a:accent1>
        <a:srgbClr val="F5F6F5"/>
      </a:accent1>
      <a:accent2>
        <a:srgbClr val="FC4146"/>
      </a:accent2>
      <a:accent3>
        <a:srgbClr val="3D7798"/>
      </a:accent3>
      <a:accent4>
        <a:srgbClr val="6492AD"/>
      </a:accent4>
      <a:accent5>
        <a:srgbClr val="8AADC0"/>
      </a:accent5>
      <a:accent6>
        <a:srgbClr val="B1C8D5"/>
      </a:accent6>
      <a:hlink>
        <a:srgbClr val="0000FF"/>
      </a:hlink>
      <a:folHlink>
        <a:srgbClr val="FF00FF"/>
      </a:folHlink>
    </a:clrScheme>
    <a:fontScheme name="Avenir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rading" id="{7F7C669A-4368-E24C-B4E7-96779283C322}" vid="{F1304951-C2D6-E04A-9BE8-843411DF981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B0CD-1D33-497C-845E-A2AD02C5F3A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6D115C8-79D3-475F-90BD-A309D13CD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45872-6D99-4696-B028-A126AFCEC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854CBC-BE73-4CAB-8ADF-287D3BC3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Grille de notation.dotx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2023-08-24T09:43:00Z</dcterms:created>
  <dcterms:modified xsi:type="dcterms:W3CDTF">2023-09-12T16:28:00Z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